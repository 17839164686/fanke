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项目展示操作流程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姓名：刘桂花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             班级：GP6</w:t>
      </w:r>
    </w:p>
    <w:p>
      <w:pPr>
        <w:ind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本项目实现功能如下：登录，注册，下拉菜单，轮播图，秒杀活动页面切换以及倒计时功能，商品详情页放大镜功能，商品加购功能。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github账号：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</w:rPr>
        <w:instrText xml:space="preserve"> HYPERLINK "https://github.com/17839164686/fanke.git"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spacing w:val="0"/>
          <w:sz w:val="28"/>
          <w:szCs w:val="28"/>
        </w:rPr>
        <w:t>https://github.com/17839164686/fanke.git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lang w:eastAsia="zh-CN"/>
        </w:rPr>
        <w:t>项目首页网址：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65C26"/>
          <w:spacing w:val="0"/>
          <w:sz w:val="28"/>
          <w:szCs w:val="28"/>
          <w:shd w:val="clear" w:fill="DCFFE4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8"/>
          <w:szCs w:val="28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8"/>
          <w:szCs w:val="28"/>
          <w:u w:val="none"/>
        </w:rPr>
        <w:instrText xml:space="preserve"> HYPERLINK "https://17839164686.github.io/fanke/"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8"/>
          <w:szCs w:val="28"/>
          <w:u w:val="none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8"/>
          <w:szCs w:val="28"/>
          <w:u w:val="none"/>
        </w:rPr>
        <w:t>https://17839164686.github.io/fanke/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8"/>
          <w:szCs w:val="28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8"/>
          <w:szCs w:val="28"/>
          <w:u w:val="none"/>
          <w:lang w:val="en-US" w:eastAsia="zh-CN"/>
        </w:rPr>
        <w:t>fanke.html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lang w:eastAsia="zh-CN"/>
        </w:rPr>
        <w:t>进入首页后，点击注册，进入注册页面后，设置用户名，密码，邮箱号。设置完成后，点击注册，会立即跳转到登录界面，用你刚才设置的账号和密码进行登录即可跳转到首页。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lang w:eastAsia="zh-CN"/>
        </w:rPr>
        <w:t>登录成功后首页会提示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/>
      </w:pPr>
      <w:r>
        <w:drawing>
          <wp:inline distT="0" distB="0" distL="114300" distR="114300">
            <wp:extent cx="5272405" cy="33528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5、点击首页中的每日秒杀，即可进入秒杀活动专场：一共有5轮秒杀，分为不同的时间段，显示秒杀倒计时。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2880" cy="673100"/>
            <wp:effectExtent l="0" t="0" r="1397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在首页中点击下面这个T恤，即可进入商品详情页面，实现放大镜以及商品的加购功能。</w:t>
      </w:r>
    </w:p>
    <w:p>
      <w:pPr>
        <w:numPr>
          <w:numId w:val="0"/>
        </w:numPr>
        <w:ind w:leftChars="0"/>
        <w:jc w:val="center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558290" cy="1618615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161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B9F15"/>
    <w:multiLevelType w:val="singleLevel"/>
    <w:tmpl w:val="549B9F1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8252C6"/>
    <w:rsid w:val="444C06D1"/>
    <w:rsid w:val="6D535020"/>
    <w:rsid w:val="6D787450"/>
    <w:rsid w:val="6ECB165F"/>
    <w:rsid w:val="7982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hua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2018-05-25T06:29:00Z</dcterms:created>
  <dc:creator>huahua</dc:creator>
  <cp:lastModifiedBy>huahua</cp:lastModifiedBy>
  <dcterms:modified xsi:type="dcterms:W3CDTF">2018-05-25T06:54:03Z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